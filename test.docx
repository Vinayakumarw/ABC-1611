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03BC" w14:textId="77777777" w:rsidR="00261209" w:rsidRPr="00261209" w:rsidRDefault="00261209" w:rsidP="00261209">
      <w:pPr>
        <w:spacing w:after="0"/>
        <w:rPr>
          <w:b/>
          <w:bCs/>
          <w:sz w:val="32"/>
          <w:szCs w:val="32"/>
        </w:rPr>
      </w:pPr>
      <w:r w:rsidRPr="00261209">
        <w:rPr>
          <w:b/>
          <w:bCs/>
          <w:sz w:val="32"/>
          <w:szCs w:val="32"/>
          <w:highlight w:val="yellow"/>
        </w:rPr>
        <w:t>NAME: VINAYAKUMAR WALAKE</w:t>
      </w:r>
    </w:p>
    <w:p w14:paraId="72ABFFFC" w14:textId="639ECF04" w:rsidR="00261209" w:rsidRPr="00261209" w:rsidRDefault="00261209" w:rsidP="00261209">
      <w:pPr>
        <w:spacing w:after="0"/>
        <w:rPr>
          <w:b/>
          <w:bCs/>
          <w:sz w:val="32"/>
          <w:szCs w:val="32"/>
          <w:highlight w:val="yellow"/>
        </w:rPr>
      </w:pPr>
      <w:r w:rsidRPr="00261209">
        <w:rPr>
          <w:b/>
          <w:bCs/>
          <w:sz w:val="32"/>
          <w:szCs w:val="32"/>
          <w:highlight w:val="yellow"/>
        </w:rPr>
        <w:t>DATE: 1</w:t>
      </w:r>
      <w:r w:rsidR="00E921D8">
        <w:rPr>
          <w:b/>
          <w:bCs/>
          <w:sz w:val="32"/>
          <w:szCs w:val="32"/>
          <w:highlight w:val="yellow"/>
        </w:rPr>
        <w:t>9</w:t>
      </w:r>
      <w:r w:rsidRPr="00261209">
        <w:rPr>
          <w:b/>
          <w:bCs/>
          <w:sz w:val="32"/>
          <w:szCs w:val="32"/>
          <w:highlight w:val="yellow"/>
        </w:rPr>
        <w:t>/</w:t>
      </w:r>
      <w:r w:rsidR="00E921D8">
        <w:rPr>
          <w:b/>
          <w:bCs/>
          <w:sz w:val="32"/>
          <w:szCs w:val="32"/>
          <w:highlight w:val="yellow"/>
        </w:rPr>
        <w:t>4</w:t>
      </w:r>
      <w:r w:rsidRPr="00261209">
        <w:rPr>
          <w:b/>
          <w:bCs/>
          <w:sz w:val="32"/>
          <w:szCs w:val="32"/>
          <w:highlight w:val="yellow"/>
        </w:rPr>
        <w:t>/2025</w:t>
      </w:r>
    </w:p>
    <w:p w14:paraId="4B886BB2" w14:textId="66954C8F" w:rsidR="00261209" w:rsidRPr="00261209" w:rsidRDefault="00261209" w:rsidP="00261209">
      <w:pPr>
        <w:spacing w:after="0"/>
        <w:rPr>
          <w:b/>
          <w:bCs/>
          <w:sz w:val="32"/>
          <w:szCs w:val="32"/>
        </w:rPr>
      </w:pPr>
      <w:r w:rsidRPr="00261209">
        <w:rPr>
          <w:b/>
          <w:bCs/>
          <w:sz w:val="32"/>
          <w:szCs w:val="32"/>
          <w:highlight w:val="yellow"/>
        </w:rPr>
        <w:t>TASK:</w:t>
      </w:r>
      <w:r w:rsidRPr="00261209">
        <w:rPr>
          <w:b/>
          <w:bCs/>
          <w:sz w:val="32"/>
          <w:szCs w:val="32"/>
        </w:rPr>
        <w:t xml:space="preserve"> </w:t>
      </w:r>
      <w:r w:rsidR="009850B1">
        <w:rPr>
          <w:b/>
          <w:bCs/>
          <w:sz w:val="32"/>
          <w:szCs w:val="32"/>
        </w:rPr>
        <w:t xml:space="preserve"> </w:t>
      </w:r>
      <w:r w:rsidR="00E921D8">
        <w:rPr>
          <w:b/>
          <w:bCs/>
          <w:sz w:val="32"/>
          <w:szCs w:val="32"/>
        </w:rPr>
        <w:t>Q no-2</w:t>
      </w:r>
    </w:p>
    <w:p w14:paraId="4B985CF6" w14:textId="77777777" w:rsidR="00261209" w:rsidRPr="00261209" w:rsidRDefault="00000000" w:rsidP="0026120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850549F">
          <v:rect id="_x0000_i1025" style="width:0;height:1.5pt" o:hralign="center" o:hrstd="t" o:hr="t" fillcolor="#a0a0a0" stroked="f"/>
        </w:pict>
      </w:r>
    </w:p>
    <w:p w14:paraId="2F332648" w14:textId="49BE4D97" w:rsidR="00261209" w:rsidRDefault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drawing>
          <wp:inline distT="0" distB="0" distL="0" distR="0" wp14:anchorId="24B37D23" wp14:editId="17C5B702">
            <wp:extent cx="5943600" cy="3364230"/>
            <wp:effectExtent l="0" t="0" r="0" b="7620"/>
            <wp:docPr id="8079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0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A11F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Step:1 </w:t>
      </w:r>
    </w:p>
    <w:p w14:paraId="4E0C35E2" w14:textId="04D6DFEF" w:rsid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-</w:t>
      </w:r>
      <w:proofErr w:type="gramStart"/>
      <w:r w:rsidRPr="00E921D8">
        <w:rPr>
          <w:b/>
          <w:bCs/>
          <w:sz w:val="32"/>
          <w:szCs w:val="32"/>
        </w:rPr>
        <w:t>First</w:t>
      </w:r>
      <w:proofErr w:type="gramEnd"/>
      <w:r w:rsidRPr="00E921D8">
        <w:rPr>
          <w:b/>
          <w:bCs/>
          <w:sz w:val="32"/>
          <w:szCs w:val="32"/>
        </w:rPr>
        <w:t xml:space="preserve"> we created ACR with name of </w:t>
      </w:r>
      <w:proofErr w:type="spellStart"/>
      <w:r w:rsidRPr="00E921D8">
        <w:rPr>
          <w:b/>
          <w:bCs/>
          <w:sz w:val="32"/>
          <w:szCs w:val="32"/>
        </w:rPr>
        <w:t>vinayakumar</w:t>
      </w:r>
      <w:proofErr w:type="spellEnd"/>
    </w:p>
    <w:p w14:paraId="0CACABDF" w14:textId="57002C41" w:rsidR="00E921D8" w:rsidRDefault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drawing>
          <wp:inline distT="0" distB="0" distL="0" distR="0" wp14:anchorId="51E33D9E" wp14:editId="4F5E7B75">
            <wp:extent cx="5943600" cy="2545715"/>
            <wp:effectExtent l="0" t="0" r="0" b="6985"/>
            <wp:docPr id="16687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59D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Step:2 </w:t>
      </w:r>
    </w:p>
    <w:p w14:paraId="329DCE18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- we created shell script with name of Script.sh</w:t>
      </w:r>
    </w:p>
    <w:p w14:paraId="6AF84230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lastRenderedPageBreak/>
        <w:t xml:space="preserve">  - we created multi-stage </w:t>
      </w:r>
      <w:proofErr w:type="spellStart"/>
      <w:r w:rsidRPr="00E921D8">
        <w:rPr>
          <w:b/>
          <w:bCs/>
          <w:sz w:val="32"/>
          <w:szCs w:val="32"/>
        </w:rPr>
        <w:t>Dockerfile</w:t>
      </w:r>
      <w:proofErr w:type="spellEnd"/>
      <w:r w:rsidRPr="00E921D8">
        <w:rPr>
          <w:b/>
          <w:bCs/>
          <w:sz w:val="32"/>
          <w:szCs w:val="32"/>
        </w:rPr>
        <w:t xml:space="preserve"> with name of </w:t>
      </w:r>
      <w:proofErr w:type="spellStart"/>
      <w:r w:rsidRPr="00E921D8">
        <w:rPr>
          <w:b/>
          <w:bCs/>
          <w:sz w:val="32"/>
          <w:szCs w:val="32"/>
        </w:rPr>
        <w:t>Dockerfile</w:t>
      </w:r>
      <w:proofErr w:type="spellEnd"/>
    </w:p>
    <w:p w14:paraId="5110129D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- building the image using the </w:t>
      </w:r>
      <w:proofErr w:type="spellStart"/>
      <w:r w:rsidRPr="00E921D8">
        <w:rPr>
          <w:b/>
          <w:bCs/>
          <w:sz w:val="32"/>
          <w:szCs w:val="32"/>
        </w:rPr>
        <w:t>Dockerfile</w:t>
      </w:r>
      <w:proofErr w:type="spellEnd"/>
    </w:p>
    <w:p w14:paraId="4F3F9D07" w14:textId="3616417B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: docker build -t </w:t>
      </w:r>
      <w:proofErr w:type="gramStart"/>
      <w:r w:rsidRPr="00E921D8"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.</w:t>
      </w:r>
      <w:proofErr w:type="gramEnd"/>
    </w:p>
    <w:p w14:paraId="5677FBF8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- creating the container using build image name-test</w:t>
      </w:r>
    </w:p>
    <w:p w14:paraId="540A3E8C" w14:textId="77777777" w:rsid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 </w:t>
      </w:r>
      <w:proofErr w:type="spell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>: docker run -it -d --name test test:1.0 /bin/bash</w:t>
      </w:r>
    </w:p>
    <w:p w14:paraId="7EFDB846" w14:textId="36CAF5A3" w:rsidR="00E921D8" w:rsidRDefault="00E921D8" w:rsidP="00E92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script.sh</w:t>
      </w:r>
    </w:p>
    <w:p w14:paraId="7869C15F" w14:textId="77777777" w:rsidR="00E921D8" w:rsidRPr="00E921D8" w:rsidRDefault="00E921D8" w:rsidP="00E921D8">
      <w:pPr>
        <w:jc w:val="both"/>
      </w:pPr>
      <w:proofErr w:type="gramStart"/>
      <w:r w:rsidRPr="00E921D8">
        <w:t>#!/</w:t>
      </w:r>
      <w:proofErr w:type="gramEnd"/>
      <w:r w:rsidRPr="00E921D8">
        <w:t>bin/bash</w:t>
      </w:r>
    </w:p>
    <w:p w14:paraId="0C2C4064" w14:textId="77777777" w:rsidR="00E921D8" w:rsidRPr="00E921D8" w:rsidRDefault="00E921D8" w:rsidP="00E921D8">
      <w:r w:rsidRPr="00E921D8">
        <w:t>#Author: Vinay</w:t>
      </w:r>
    </w:p>
    <w:p w14:paraId="18AEFEF1" w14:textId="77777777" w:rsidR="00E921D8" w:rsidRPr="00E921D8" w:rsidRDefault="00E921D8" w:rsidP="00E921D8">
      <w:pPr>
        <w:jc w:val="both"/>
      </w:pPr>
      <w:r w:rsidRPr="00E921D8">
        <w:t>#Desc: script</w:t>
      </w:r>
    </w:p>
    <w:p w14:paraId="0C772963" w14:textId="77777777" w:rsidR="00E921D8" w:rsidRPr="00E921D8" w:rsidRDefault="00E921D8" w:rsidP="00E921D8">
      <w:pPr>
        <w:jc w:val="both"/>
      </w:pPr>
      <w:r w:rsidRPr="00E921D8">
        <w:t>#Date: 19/4/2025</w:t>
      </w:r>
    </w:p>
    <w:p w14:paraId="527B7987" w14:textId="77777777" w:rsidR="00E921D8" w:rsidRPr="00E921D8" w:rsidRDefault="00E921D8" w:rsidP="00E921D8">
      <w:pPr>
        <w:jc w:val="both"/>
      </w:pPr>
    </w:p>
    <w:p w14:paraId="65F22395" w14:textId="77777777" w:rsidR="00E921D8" w:rsidRPr="00E921D8" w:rsidRDefault="00E921D8" w:rsidP="00E921D8">
      <w:pPr>
        <w:jc w:val="both"/>
      </w:pPr>
      <w:r w:rsidRPr="00E921D8">
        <w:t>INPUT=$1</w:t>
      </w:r>
    </w:p>
    <w:p w14:paraId="154BE86B" w14:textId="77777777" w:rsidR="00E921D8" w:rsidRPr="00E921D8" w:rsidRDefault="00E921D8" w:rsidP="00E921D8">
      <w:pPr>
        <w:jc w:val="both"/>
      </w:pPr>
      <w:r w:rsidRPr="00E921D8">
        <w:t>TARGET_DIR="/</w:t>
      </w:r>
      <w:proofErr w:type="spellStart"/>
      <w:r w:rsidRPr="00E921D8">
        <w:t>tmp</w:t>
      </w:r>
      <w:proofErr w:type="spellEnd"/>
      <w:r w:rsidRPr="00E921D8">
        <w:t>/target"</w:t>
      </w:r>
    </w:p>
    <w:p w14:paraId="1C2009D2" w14:textId="77777777" w:rsidR="00E921D8" w:rsidRPr="00E921D8" w:rsidRDefault="00E921D8" w:rsidP="00E921D8">
      <w:pPr>
        <w:jc w:val="both"/>
      </w:pPr>
    </w:p>
    <w:p w14:paraId="14257291" w14:textId="77777777" w:rsidR="00E921D8" w:rsidRPr="00E921D8" w:rsidRDefault="00E921D8" w:rsidP="00E921D8">
      <w:pPr>
        <w:jc w:val="both"/>
      </w:pPr>
      <w:r w:rsidRPr="00E921D8">
        <w:t>if [ "$INPUT" = "1</w:t>
      </w:r>
      <w:proofErr w:type="gramStart"/>
      <w:r w:rsidRPr="00E921D8">
        <w:t>" ]</w:t>
      </w:r>
      <w:proofErr w:type="gramEnd"/>
      <w:r w:rsidRPr="00E921D8">
        <w:t>; then</w:t>
      </w:r>
    </w:p>
    <w:p w14:paraId="7BA8DDC5" w14:textId="77777777" w:rsidR="00E921D8" w:rsidRPr="00E921D8" w:rsidRDefault="00E921D8" w:rsidP="00E921D8">
      <w:pPr>
        <w:jc w:val="both"/>
      </w:pPr>
      <w:r w:rsidRPr="00E921D8">
        <w:t xml:space="preserve">    echo "Creating folder and file..."</w:t>
      </w:r>
    </w:p>
    <w:p w14:paraId="1850B825" w14:textId="77777777" w:rsidR="00E921D8" w:rsidRPr="00E921D8" w:rsidRDefault="00E921D8" w:rsidP="00E921D8">
      <w:pPr>
        <w:jc w:val="both"/>
      </w:pPr>
      <w:r w:rsidRPr="00E921D8">
        <w:t xml:space="preserve">    mkdir -p "$TARGET_DIR"</w:t>
      </w:r>
    </w:p>
    <w:p w14:paraId="6BB5145E" w14:textId="77777777" w:rsidR="00E921D8" w:rsidRPr="00E921D8" w:rsidRDefault="00E921D8" w:rsidP="00E921D8">
      <w:pPr>
        <w:jc w:val="both"/>
      </w:pPr>
      <w:r w:rsidRPr="00E921D8">
        <w:t xml:space="preserve">    touch "$TARGET_DIR/file.txt"</w:t>
      </w:r>
    </w:p>
    <w:p w14:paraId="1CDB4B71" w14:textId="77777777" w:rsidR="00E921D8" w:rsidRPr="00E921D8" w:rsidRDefault="00E921D8" w:rsidP="00E921D8">
      <w:pPr>
        <w:jc w:val="both"/>
      </w:pPr>
      <w:r w:rsidRPr="00E921D8">
        <w:t xml:space="preserve">    echo "File created at $TARGET_DIR/file.txt"</w:t>
      </w:r>
    </w:p>
    <w:p w14:paraId="23E9FA1B" w14:textId="77777777" w:rsidR="00E921D8" w:rsidRPr="00E921D8" w:rsidRDefault="00E921D8" w:rsidP="00E921D8">
      <w:pPr>
        <w:jc w:val="both"/>
      </w:pPr>
      <w:proofErr w:type="spellStart"/>
      <w:r w:rsidRPr="00E921D8">
        <w:t>elif</w:t>
      </w:r>
      <w:proofErr w:type="spellEnd"/>
      <w:r w:rsidRPr="00E921D8">
        <w:t xml:space="preserve"> [ "$INPUT" = "0</w:t>
      </w:r>
      <w:proofErr w:type="gramStart"/>
      <w:r w:rsidRPr="00E921D8">
        <w:t>" ]</w:t>
      </w:r>
      <w:proofErr w:type="gramEnd"/>
      <w:r w:rsidRPr="00E921D8">
        <w:t>; then</w:t>
      </w:r>
    </w:p>
    <w:p w14:paraId="622C9F4B" w14:textId="77777777" w:rsidR="00E921D8" w:rsidRPr="00E921D8" w:rsidRDefault="00E921D8" w:rsidP="00E921D8">
      <w:pPr>
        <w:jc w:val="both"/>
      </w:pPr>
      <w:r w:rsidRPr="00E921D8">
        <w:t xml:space="preserve">    echo "Deleting folder..."</w:t>
      </w:r>
    </w:p>
    <w:p w14:paraId="64E7F701" w14:textId="77777777" w:rsidR="00E921D8" w:rsidRPr="00E921D8" w:rsidRDefault="00E921D8" w:rsidP="00E921D8">
      <w:pPr>
        <w:jc w:val="both"/>
      </w:pPr>
      <w:r w:rsidRPr="00E921D8">
        <w:t xml:space="preserve">    rm -rf "$TARGET_DIR"</w:t>
      </w:r>
    </w:p>
    <w:p w14:paraId="31FBDDBF" w14:textId="77777777" w:rsidR="00E921D8" w:rsidRPr="00E921D8" w:rsidRDefault="00E921D8" w:rsidP="00E921D8">
      <w:pPr>
        <w:jc w:val="both"/>
      </w:pPr>
      <w:r w:rsidRPr="00E921D8">
        <w:t xml:space="preserve">    echo "Deleted $TARGET_DIR"</w:t>
      </w:r>
    </w:p>
    <w:p w14:paraId="2676AFF2" w14:textId="77777777" w:rsidR="00E921D8" w:rsidRPr="00E921D8" w:rsidRDefault="00E921D8" w:rsidP="00E921D8">
      <w:pPr>
        <w:jc w:val="both"/>
      </w:pPr>
      <w:r w:rsidRPr="00E921D8">
        <w:t>else</w:t>
      </w:r>
    </w:p>
    <w:p w14:paraId="32489C4C" w14:textId="77777777" w:rsidR="00E921D8" w:rsidRPr="00E921D8" w:rsidRDefault="00E921D8" w:rsidP="00E921D8">
      <w:pPr>
        <w:jc w:val="both"/>
      </w:pPr>
      <w:r w:rsidRPr="00E921D8">
        <w:t xml:space="preserve">    echo "Invalid input! Use 1 (create) or 0 (delete)."</w:t>
      </w:r>
    </w:p>
    <w:p w14:paraId="24BE7106" w14:textId="718E181C" w:rsidR="00E921D8" w:rsidRPr="00E921D8" w:rsidRDefault="00E921D8" w:rsidP="00E921D8">
      <w:pPr>
        <w:jc w:val="both"/>
      </w:pPr>
      <w:r>
        <w:t>f</w:t>
      </w:r>
      <w:r w:rsidRPr="00E921D8">
        <w:t>i</w:t>
      </w:r>
    </w:p>
    <w:p w14:paraId="1A72DE95" w14:textId="77777777" w:rsidR="00E921D8" w:rsidRDefault="00E921D8" w:rsidP="00E921D8">
      <w:pPr>
        <w:spacing w:before="240"/>
        <w:jc w:val="both"/>
        <w:rPr>
          <w:b/>
          <w:bCs/>
        </w:rPr>
      </w:pPr>
    </w:p>
    <w:p w14:paraId="767F51A6" w14:textId="7396A9C8" w:rsidR="00E921D8" w:rsidRPr="00E921D8" w:rsidRDefault="00E921D8" w:rsidP="00E921D8">
      <w:pPr>
        <w:spacing w:before="240"/>
        <w:jc w:val="both"/>
        <w:rPr>
          <w:b/>
          <w:bCs/>
          <w:sz w:val="32"/>
          <w:szCs w:val="32"/>
        </w:rPr>
      </w:pPr>
      <w:proofErr w:type="spellStart"/>
      <w:r w:rsidRPr="00E921D8">
        <w:rPr>
          <w:b/>
          <w:bCs/>
          <w:sz w:val="32"/>
          <w:szCs w:val="32"/>
        </w:rPr>
        <w:lastRenderedPageBreak/>
        <w:t>Dockerfile</w:t>
      </w:r>
      <w:proofErr w:type="spellEnd"/>
    </w:p>
    <w:p w14:paraId="23D4276F" w14:textId="77777777" w:rsidR="00E921D8" w:rsidRDefault="00E921D8" w:rsidP="00E921D8">
      <w:pPr>
        <w:spacing w:before="240" w:after="0"/>
        <w:jc w:val="both"/>
      </w:pPr>
      <w:r>
        <w:t># Base Stage</w:t>
      </w:r>
    </w:p>
    <w:p w14:paraId="1CF990B0" w14:textId="77777777" w:rsidR="00E921D8" w:rsidRDefault="00E921D8" w:rsidP="00E921D8">
      <w:pPr>
        <w:spacing w:before="240" w:after="0"/>
        <w:jc w:val="both"/>
      </w:pPr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  <w:r>
        <w:t xml:space="preserve"> AS base</w:t>
      </w:r>
    </w:p>
    <w:p w14:paraId="2D306EBB" w14:textId="77777777" w:rsidR="00E921D8" w:rsidRDefault="00E921D8" w:rsidP="00E921D8">
      <w:pPr>
        <w:spacing w:before="240" w:after="0"/>
        <w:jc w:val="both"/>
      </w:pPr>
      <w:r>
        <w:t xml:space="preserve">RUN apt-get update &amp;&amp; apt-get install -y </w:t>
      </w:r>
      <w:proofErr w:type="spellStart"/>
      <w:r>
        <w:t>cron</w:t>
      </w:r>
      <w:proofErr w:type="spellEnd"/>
    </w:p>
    <w:p w14:paraId="3614B7A7" w14:textId="77777777" w:rsidR="00E921D8" w:rsidRDefault="00E921D8" w:rsidP="00E921D8">
      <w:pPr>
        <w:spacing w:before="240" w:after="0"/>
        <w:jc w:val="both"/>
      </w:pPr>
      <w:r>
        <w:t xml:space="preserve">RUN </w:t>
      </w:r>
      <w:proofErr w:type="spellStart"/>
      <w:r>
        <w:t>useradd</w:t>
      </w:r>
      <w:proofErr w:type="spellEnd"/>
      <w:r>
        <w:t xml:space="preserve"> -</w:t>
      </w:r>
      <w:proofErr w:type="spellStart"/>
      <w:r>
        <w:t>ms</w:t>
      </w:r>
      <w:proofErr w:type="spellEnd"/>
      <w:r>
        <w:t xml:space="preserve"> /bin/bash </w:t>
      </w:r>
      <w:proofErr w:type="spellStart"/>
      <w:r>
        <w:t>abc</w:t>
      </w:r>
      <w:proofErr w:type="spellEnd"/>
    </w:p>
    <w:p w14:paraId="53D65297" w14:textId="77777777" w:rsidR="00E921D8" w:rsidRDefault="00E921D8" w:rsidP="00E921D8">
      <w:pPr>
        <w:spacing w:before="240" w:after="0"/>
        <w:jc w:val="both"/>
      </w:pPr>
      <w:r>
        <w:t xml:space="preserve">RUN mkdir -p /target &amp;&amp;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abc:abc</w:t>
      </w:r>
      <w:proofErr w:type="spellEnd"/>
      <w:r>
        <w:t xml:space="preserve"> /target</w:t>
      </w:r>
    </w:p>
    <w:p w14:paraId="602B4B49" w14:textId="77777777" w:rsidR="00E921D8" w:rsidRDefault="00E921D8" w:rsidP="00E921D8">
      <w:pPr>
        <w:spacing w:before="240" w:after="0"/>
        <w:jc w:val="both"/>
      </w:pPr>
    </w:p>
    <w:p w14:paraId="77F426F4" w14:textId="77777777" w:rsidR="00E921D8" w:rsidRDefault="00E921D8" w:rsidP="00E921D8">
      <w:pPr>
        <w:spacing w:before="240" w:after="0"/>
        <w:jc w:val="both"/>
      </w:pPr>
      <w:r>
        <w:t># Intermediate Stage</w:t>
      </w:r>
    </w:p>
    <w:p w14:paraId="6C874D02" w14:textId="77777777" w:rsidR="00E921D8" w:rsidRDefault="00E921D8" w:rsidP="00E921D8">
      <w:pPr>
        <w:spacing w:before="240" w:after="0"/>
        <w:jc w:val="both"/>
      </w:pPr>
      <w:r>
        <w:t>FROM base AS intermediate</w:t>
      </w:r>
    </w:p>
    <w:p w14:paraId="1DA234FF" w14:textId="77777777" w:rsidR="00E921D8" w:rsidRDefault="00E921D8" w:rsidP="00E921D8">
      <w:pPr>
        <w:spacing w:before="240" w:after="0"/>
        <w:jc w:val="both"/>
      </w:pPr>
      <w:r>
        <w:t>COPY script.sh /home/abc/script.sh</w:t>
      </w:r>
    </w:p>
    <w:p w14:paraId="72D7EA6F" w14:textId="77777777" w:rsidR="00E921D8" w:rsidRDefault="00E921D8" w:rsidP="00E921D8">
      <w:pPr>
        <w:spacing w:before="240" w:after="0"/>
        <w:jc w:val="both"/>
      </w:pPr>
      <w:r>
        <w:t xml:space="preserve">RUN </w:t>
      </w:r>
      <w:proofErr w:type="spellStart"/>
      <w:r>
        <w:t>chmod</w:t>
      </w:r>
      <w:proofErr w:type="spellEnd"/>
      <w:r>
        <w:t xml:space="preserve"> +x /home/abc/script.sh</w:t>
      </w:r>
    </w:p>
    <w:p w14:paraId="60498F52" w14:textId="77777777" w:rsidR="00E921D8" w:rsidRDefault="00E921D8" w:rsidP="00E921D8">
      <w:pPr>
        <w:spacing w:before="240" w:after="0"/>
        <w:jc w:val="both"/>
      </w:pPr>
      <w:r>
        <w:t xml:space="preserve">RUN echo "*/5 * * * * </w:t>
      </w:r>
      <w:proofErr w:type="spellStart"/>
      <w:r>
        <w:t>abc</w:t>
      </w:r>
      <w:proofErr w:type="spellEnd"/>
      <w:r>
        <w:t xml:space="preserve"> /home/abc/script.sh 1" &gt;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</w:t>
      </w:r>
      <w:proofErr w:type="spellStart"/>
      <w:r>
        <w:t>mycron</w:t>
      </w:r>
      <w:proofErr w:type="spellEnd"/>
    </w:p>
    <w:p w14:paraId="010C2551" w14:textId="77777777" w:rsidR="00E921D8" w:rsidRDefault="00E921D8" w:rsidP="00E921D8">
      <w:pPr>
        <w:spacing w:before="240" w:after="0"/>
        <w:jc w:val="both"/>
      </w:pPr>
      <w:r>
        <w:t>RUN crontab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>/</w:t>
      </w:r>
      <w:proofErr w:type="spellStart"/>
      <w:r>
        <w:t>mycron</w:t>
      </w:r>
      <w:proofErr w:type="spellEnd"/>
    </w:p>
    <w:p w14:paraId="4A0056D0" w14:textId="77777777" w:rsidR="00E921D8" w:rsidRDefault="00E921D8" w:rsidP="00E921D8">
      <w:pPr>
        <w:spacing w:before="240" w:after="0"/>
        <w:jc w:val="both"/>
      </w:pPr>
      <w:r>
        <w:t xml:space="preserve">RUN service </w:t>
      </w:r>
      <w:proofErr w:type="spellStart"/>
      <w:r>
        <w:t>cron</w:t>
      </w:r>
      <w:proofErr w:type="spellEnd"/>
      <w:r>
        <w:t xml:space="preserve"> </w:t>
      </w:r>
      <w:proofErr w:type="gramStart"/>
      <w:r>
        <w:t>start  #</w:t>
      </w:r>
      <w:proofErr w:type="gramEnd"/>
      <w:r>
        <w:t xml:space="preserve"> Ensures </w:t>
      </w:r>
      <w:proofErr w:type="spellStart"/>
      <w:r>
        <w:t>cron</w:t>
      </w:r>
      <w:proofErr w:type="spellEnd"/>
      <w:r>
        <w:t xml:space="preserve"> runs</w:t>
      </w:r>
    </w:p>
    <w:p w14:paraId="0A0F40DC" w14:textId="77777777" w:rsidR="00E921D8" w:rsidRDefault="00E921D8" w:rsidP="00E921D8">
      <w:pPr>
        <w:spacing w:before="240" w:after="0"/>
        <w:jc w:val="both"/>
      </w:pPr>
    </w:p>
    <w:p w14:paraId="0637E7F4" w14:textId="77777777" w:rsidR="00E921D8" w:rsidRDefault="00E921D8" w:rsidP="00E921D8">
      <w:pPr>
        <w:spacing w:before="240" w:after="0"/>
        <w:jc w:val="both"/>
      </w:pPr>
      <w:r>
        <w:t># Cleanup Stage</w:t>
      </w:r>
    </w:p>
    <w:p w14:paraId="29CA3FAD" w14:textId="77777777" w:rsidR="00E921D8" w:rsidRDefault="00E921D8" w:rsidP="00E921D8">
      <w:pPr>
        <w:spacing w:before="240" w:after="0"/>
        <w:jc w:val="both"/>
      </w:pPr>
      <w:r>
        <w:t>FROM intermediate AS cleanup</w:t>
      </w:r>
    </w:p>
    <w:p w14:paraId="4EF9A6FD" w14:textId="77777777" w:rsidR="00E921D8" w:rsidRDefault="00E921D8" w:rsidP="00E921D8">
      <w:pPr>
        <w:spacing w:before="240" w:after="0"/>
        <w:jc w:val="both"/>
      </w:pPr>
      <w:r>
        <w:t xml:space="preserve">USER </w:t>
      </w:r>
      <w:proofErr w:type="spellStart"/>
      <w:r>
        <w:t>abc</w:t>
      </w:r>
      <w:proofErr w:type="spellEnd"/>
    </w:p>
    <w:p w14:paraId="5A881B44" w14:textId="77777777" w:rsidR="00E921D8" w:rsidRDefault="00E921D8" w:rsidP="00E921D8">
      <w:pPr>
        <w:spacing w:before="240" w:after="0"/>
        <w:jc w:val="both"/>
      </w:pPr>
      <w:r>
        <w:t>CMD ["/home/</w:t>
      </w:r>
      <w:proofErr w:type="spellStart"/>
      <w:r>
        <w:t>abc</w:t>
      </w:r>
      <w:proofErr w:type="spellEnd"/>
      <w:r>
        <w:t>/script.sh", "0"]</w:t>
      </w:r>
    </w:p>
    <w:p w14:paraId="328AD400" w14:textId="77777777" w:rsidR="00E921D8" w:rsidRDefault="00E921D8" w:rsidP="00E921D8">
      <w:pPr>
        <w:spacing w:before="240" w:after="0"/>
        <w:jc w:val="both"/>
      </w:pPr>
    </w:p>
    <w:p w14:paraId="12F3C4BE" w14:textId="77777777" w:rsidR="00E921D8" w:rsidRDefault="00E921D8" w:rsidP="00E921D8">
      <w:pPr>
        <w:spacing w:before="240" w:after="0"/>
        <w:jc w:val="both"/>
      </w:pPr>
      <w:r>
        <w:t># Create Stage</w:t>
      </w:r>
    </w:p>
    <w:p w14:paraId="2CCF5E1A" w14:textId="77777777" w:rsidR="00E921D8" w:rsidRDefault="00E921D8" w:rsidP="00E921D8">
      <w:pPr>
        <w:spacing w:before="240" w:after="0"/>
        <w:jc w:val="both"/>
      </w:pPr>
      <w:r>
        <w:t>FROM intermediate AS create</w:t>
      </w:r>
    </w:p>
    <w:p w14:paraId="2A59E450" w14:textId="77777777" w:rsidR="00E921D8" w:rsidRDefault="00E921D8" w:rsidP="00E921D8">
      <w:pPr>
        <w:spacing w:before="240" w:after="0"/>
        <w:jc w:val="both"/>
      </w:pPr>
      <w:r>
        <w:t xml:space="preserve">USER </w:t>
      </w:r>
      <w:proofErr w:type="spellStart"/>
      <w:r>
        <w:t>abc</w:t>
      </w:r>
      <w:proofErr w:type="spellEnd"/>
    </w:p>
    <w:p w14:paraId="6C36C36D" w14:textId="559894DF" w:rsidR="00E921D8" w:rsidRPr="00E921D8" w:rsidRDefault="00E921D8" w:rsidP="00E921D8">
      <w:pPr>
        <w:spacing w:before="240" w:after="0"/>
        <w:jc w:val="both"/>
      </w:pPr>
      <w:r>
        <w:t>CMD ["/home/</w:t>
      </w:r>
      <w:proofErr w:type="spellStart"/>
      <w:r>
        <w:t>abc</w:t>
      </w:r>
      <w:proofErr w:type="spellEnd"/>
      <w:r>
        <w:t>/script.sh", "1"]</w:t>
      </w:r>
    </w:p>
    <w:p w14:paraId="0F58E675" w14:textId="07AF79E5" w:rsid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lastRenderedPageBreak/>
        <w:drawing>
          <wp:inline distT="0" distB="0" distL="0" distR="0" wp14:anchorId="71E40CEC" wp14:editId="07F3277A">
            <wp:extent cx="5943600" cy="2940685"/>
            <wp:effectExtent l="0" t="0" r="0" b="0"/>
            <wp:docPr id="12567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4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21D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>Step:3</w:t>
      </w:r>
    </w:p>
    <w:p w14:paraId="13859BDC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- creating tag using the image</w:t>
      </w:r>
    </w:p>
    <w:p w14:paraId="07B8F8AE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 :</w:t>
      </w:r>
      <w:proofErr w:type="gramEnd"/>
      <w:r w:rsidRPr="00E921D8">
        <w:rPr>
          <w:b/>
          <w:bCs/>
          <w:sz w:val="32"/>
          <w:szCs w:val="32"/>
        </w:rPr>
        <w:t xml:space="preserve"> docker tag </w:t>
      </w:r>
      <w:proofErr w:type="spellStart"/>
      <w:proofErr w:type="gramStart"/>
      <w:r w:rsidRPr="00E921D8">
        <w:rPr>
          <w:b/>
          <w:bCs/>
          <w:sz w:val="32"/>
          <w:szCs w:val="32"/>
        </w:rPr>
        <w:t>test:latest</w:t>
      </w:r>
      <w:proofErr w:type="spellEnd"/>
      <w:proofErr w:type="gramEnd"/>
      <w:r w:rsidRPr="00E921D8">
        <w:rPr>
          <w:b/>
          <w:bCs/>
          <w:sz w:val="32"/>
          <w:szCs w:val="32"/>
        </w:rPr>
        <w:t xml:space="preserve"> vinayakumar.azurecr.io/test</w:t>
      </w:r>
    </w:p>
    <w:p w14:paraId="5E28CFB3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- pushing the image to ACR</w:t>
      </w:r>
    </w:p>
    <w:p w14:paraId="5EB4F179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: </w:t>
      </w:r>
      <w:proofErr w:type="spellStart"/>
      <w:r w:rsidRPr="00E921D8">
        <w:rPr>
          <w:b/>
          <w:bCs/>
          <w:sz w:val="32"/>
          <w:szCs w:val="32"/>
        </w:rPr>
        <w:t>az</w:t>
      </w:r>
      <w:proofErr w:type="spellEnd"/>
      <w:r w:rsidRPr="00E921D8">
        <w:rPr>
          <w:b/>
          <w:bCs/>
          <w:sz w:val="32"/>
          <w:szCs w:val="32"/>
        </w:rPr>
        <w:t xml:space="preserve"> login</w:t>
      </w:r>
    </w:p>
    <w:p w14:paraId="5EA09AED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: </w:t>
      </w:r>
      <w:proofErr w:type="spellStart"/>
      <w:r w:rsidRPr="00E921D8">
        <w:rPr>
          <w:b/>
          <w:bCs/>
          <w:sz w:val="32"/>
          <w:szCs w:val="32"/>
        </w:rPr>
        <w:t>az</w:t>
      </w:r>
      <w:proofErr w:type="spellEnd"/>
      <w:r w:rsidRPr="00E921D8">
        <w:rPr>
          <w:b/>
          <w:bCs/>
          <w:sz w:val="32"/>
          <w:szCs w:val="32"/>
        </w:rPr>
        <w:t xml:space="preserve"> </w:t>
      </w:r>
      <w:proofErr w:type="spellStart"/>
      <w:r w:rsidRPr="00E921D8">
        <w:rPr>
          <w:b/>
          <w:bCs/>
          <w:sz w:val="32"/>
          <w:szCs w:val="32"/>
        </w:rPr>
        <w:t>acr</w:t>
      </w:r>
      <w:proofErr w:type="spellEnd"/>
      <w:r w:rsidRPr="00E921D8">
        <w:rPr>
          <w:b/>
          <w:bCs/>
          <w:sz w:val="32"/>
          <w:szCs w:val="32"/>
        </w:rPr>
        <w:t xml:space="preserve"> --name </w:t>
      </w:r>
      <w:proofErr w:type="spellStart"/>
      <w:r w:rsidRPr="00E921D8">
        <w:rPr>
          <w:b/>
          <w:bCs/>
          <w:sz w:val="32"/>
          <w:szCs w:val="32"/>
        </w:rPr>
        <w:t>vinayakumar</w:t>
      </w:r>
      <w:proofErr w:type="spellEnd"/>
    </w:p>
    <w:p w14:paraId="52646C7C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>: docker push vinayakumar.azurecr.io/test</w:t>
      </w:r>
    </w:p>
    <w:p w14:paraId="67524993" w14:textId="765F6AE9" w:rsid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drawing>
          <wp:inline distT="0" distB="0" distL="0" distR="0" wp14:anchorId="45957072" wp14:editId="32EC78C7">
            <wp:extent cx="6858000" cy="2957195"/>
            <wp:effectExtent l="0" t="0" r="0" b="0"/>
            <wp:docPr id="7079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0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D1E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lastRenderedPageBreak/>
        <w:t>Step:4</w:t>
      </w:r>
    </w:p>
    <w:p w14:paraId="2EB17E96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-creating the </w:t>
      </w:r>
      <w:proofErr w:type="spellStart"/>
      <w:r w:rsidRPr="00E921D8">
        <w:rPr>
          <w:b/>
          <w:bCs/>
          <w:sz w:val="32"/>
          <w:szCs w:val="32"/>
        </w:rPr>
        <w:t>github</w:t>
      </w:r>
      <w:proofErr w:type="spellEnd"/>
      <w:r w:rsidRPr="00E921D8">
        <w:rPr>
          <w:b/>
          <w:bCs/>
          <w:sz w:val="32"/>
          <w:szCs w:val="32"/>
        </w:rPr>
        <w:t xml:space="preserve"> repository with name of ABC-1611</w:t>
      </w:r>
    </w:p>
    <w:p w14:paraId="6A520F8A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- pushing the </w:t>
      </w:r>
      <w:proofErr w:type="gramStart"/>
      <w:r w:rsidRPr="00E921D8">
        <w:rPr>
          <w:b/>
          <w:bCs/>
          <w:sz w:val="32"/>
          <w:szCs w:val="32"/>
        </w:rPr>
        <w:t>all</w:t>
      </w:r>
      <w:proofErr w:type="gramEnd"/>
      <w:r w:rsidRPr="00E921D8">
        <w:rPr>
          <w:b/>
          <w:bCs/>
          <w:sz w:val="32"/>
          <w:szCs w:val="32"/>
        </w:rPr>
        <w:t xml:space="preserve"> file to </w:t>
      </w:r>
      <w:proofErr w:type="spellStart"/>
      <w:r w:rsidRPr="00E921D8">
        <w:rPr>
          <w:b/>
          <w:bCs/>
          <w:sz w:val="32"/>
          <w:szCs w:val="32"/>
        </w:rPr>
        <w:t>git</w:t>
      </w:r>
      <w:proofErr w:type="spellEnd"/>
      <w:r w:rsidRPr="00E921D8">
        <w:rPr>
          <w:b/>
          <w:bCs/>
          <w:sz w:val="32"/>
          <w:szCs w:val="32"/>
        </w:rPr>
        <w:t xml:space="preserve"> repo</w:t>
      </w:r>
    </w:p>
    <w:p w14:paraId="692B132C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 :</w:t>
      </w:r>
      <w:proofErr w:type="gramEnd"/>
      <w:r w:rsidRPr="00E921D8">
        <w:rPr>
          <w:b/>
          <w:bCs/>
          <w:sz w:val="32"/>
          <w:szCs w:val="32"/>
        </w:rPr>
        <w:t xml:space="preserve"> git </w:t>
      </w:r>
      <w:proofErr w:type="spellStart"/>
      <w:r w:rsidRPr="00E921D8">
        <w:rPr>
          <w:b/>
          <w:bCs/>
          <w:sz w:val="32"/>
          <w:szCs w:val="32"/>
        </w:rPr>
        <w:t>init</w:t>
      </w:r>
      <w:proofErr w:type="spellEnd"/>
    </w:p>
    <w:p w14:paraId="348B6A5C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 :</w:t>
      </w:r>
      <w:proofErr w:type="gramEnd"/>
      <w:r w:rsidRPr="00E921D8">
        <w:rPr>
          <w:b/>
          <w:bCs/>
          <w:sz w:val="32"/>
          <w:szCs w:val="32"/>
        </w:rPr>
        <w:t xml:space="preserve"> git </w:t>
      </w:r>
      <w:proofErr w:type="gramStart"/>
      <w:r w:rsidRPr="00E921D8">
        <w:rPr>
          <w:b/>
          <w:bCs/>
          <w:sz w:val="32"/>
          <w:szCs w:val="32"/>
        </w:rPr>
        <w:t>add .</w:t>
      </w:r>
      <w:proofErr w:type="gramEnd"/>
    </w:p>
    <w:p w14:paraId="637C0A0F" w14:textId="77777777" w:rsidR="00E921D8" w:rsidRP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 :</w:t>
      </w:r>
      <w:proofErr w:type="gramEnd"/>
      <w:r w:rsidRPr="00E921D8">
        <w:rPr>
          <w:b/>
          <w:bCs/>
          <w:sz w:val="32"/>
          <w:szCs w:val="32"/>
        </w:rPr>
        <w:t xml:space="preserve"> git commit -m "pushing"</w:t>
      </w:r>
    </w:p>
    <w:p w14:paraId="674E3EAB" w14:textId="289ADBF5" w:rsidR="00E921D8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Pr="00E921D8">
        <w:rPr>
          <w:b/>
          <w:bCs/>
          <w:sz w:val="32"/>
          <w:szCs w:val="32"/>
        </w:rPr>
        <w:t>cmd</w:t>
      </w:r>
      <w:proofErr w:type="spellEnd"/>
      <w:r w:rsidRPr="00E921D8">
        <w:rPr>
          <w:b/>
          <w:bCs/>
          <w:sz w:val="32"/>
          <w:szCs w:val="32"/>
        </w:rPr>
        <w:t xml:space="preserve"> :</w:t>
      </w:r>
      <w:proofErr w:type="gramEnd"/>
      <w:r w:rsidRPr="00E921D8">
        <w:rPr>
          <w:b/>
          <w:bCs/>
          <w:sz w:val="32"/>
          <w:szCs w:val="32"/>
        </w:rPr>
        <w:t xml:space="preserve"> git push origin -u master</w:t>
      </w:r>
    </w:p>
    <w:p w14:paraId="0601C81C" w14:textId="0B883C2E" w:rsidR="00E921D8" w:rsidRDefault="00E921D8" w:rsidP="00E92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url: </w:t>
      </w:r>
      <w:r w:rsidRPr="00E921D8">
        <w:rPr>
          <w:b/>
          <w:bCs/>
          <w:sz w:val="32"/>
          <w:szCs w:val="32"/>
        </w:rPr>
        <w:t>https://github.com/Vinayakumarw/ABC-1611.git</w:t>
      </w:r>
    </w:p>
    <w:p w14:paraId="71B9944D" w14:textId="1043D42E" w:rsidR="00E921D8" w:rsidRPr="00261209" w:rsidRDefault="00E921D8" w:rsidP="00E921D8">
      <w:pPr>
        <w:rPr>
          <w:b/>
          <w:bCs/>
          <w:sz w:val="32"/>
          <w:szCs w:val="32"/>
        </w:rPr>
      </w:pPr>
      <w:r w:rsidRPr="00E921D8">
        <w:rPr>
          <w:b/>
          <w:bCs/>
          <w:sz w:val="32"/>
          <w:szCs w:val="32"/>
        </w:rPr>
        <w:drawing>
          <wp:inline distT="0" distB="0" distL="0" distR="0" wp14:anchorId="152FB045" wp14:editId="14D0D85F">
            <wp:extent cx="6858000" cy="2992120"/>
            <wp:effectExtent l="0" t="0" r="0" b="0"/>
            <wp:docPr id="60263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3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D8" w:rsidRPr="00261209" w:rsidSect="00E92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8"/>
    <w:rsid w:val="0026097A"/>
    <w:rsid w:val="00261209"/>
    <w:rsid w:val="003E3ED8"/>
    <w:rsid w:val="00402835"/>
    <w:rsid w:val="008927A3"/>
    <w:rsid w:val="009850B1"/>
    <w:rsid w:val="00E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E19"/>
  <w15:chartTrackingRefBased/>
  <w15:docId w15:val="{71B45937-BA5D-4331-B903-DAA176E0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VINAY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VINAY_TEMP</Template>
  <TotalTime>11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Vinay Walake</cp:lastModifiedBy>
  <cp:revision>1</cp:revision>
  <dcterms:created xsi:type="dcterms:W3CDTF">2025-04-19T04:11:00Z</dcterms:created>
  <dcterms:modified xsi:type="dcterms:W3CDTF">2025-04-19T04:22:00Z</dcterms:modified>
</cp:coreProperties>
</file>